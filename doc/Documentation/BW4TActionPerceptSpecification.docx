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847" w:rsidRDefault="003669E5" w:rsidP="003669E5">
      <w:pPr>
        <w:pStyle w:val="Heading1"/>
        <w:jc w:val="center"/>
        <w:rPr>
          <w:lang w:val="en-US"/>
        </w:rPr>
      </w:pPr>
      <w:r>
        <w:rPr>
          <w:lang w:val="en-US"/>
        </w:rPr>
        <w:t>Actions</w:t>
      </w:r>
    </w:p>
    <w:p w:rsidR="0028030B" w:rsidRPr="0028030B" w:rsidRDefault="0028030B" w:rsidP="0028030B">
      <w:pPr>
        <w:rPr>
          <w:lang w:val="en-US"/>
        </w:rPr>
      </w:pPr>
      <w:r>
        <w:rPr>
          <w:lang w:val="en-US"/>
        </w:rPr>
        <w:t>Java agents should extend BW4TAgent which contains methods to perform all the following actions.</w:t>
      </w:r>
    </w:p>
    <w:p w:rsidR="003669E5" w:rsidRDefault="003669E5" w:rsidP="003669E5">
      <w:pPr>
        <w:pStyle w:val="ListParagraph"/>
        <w:numPr>
          <w:ilvl w:val="0"/>
          <w:numId w:val="1"/>
        </w:numPr>
        <w:rPr>
          <w:lang w:val="en-US"/>
        </w:rPr>
      </w:pPr>
      <w:r w:rsidRPr="003669E5">
        <w:rPr>
          <w:lang w:val="en-US"/>
        </w:rPr>
        <w:t>goTo(X, Y)</w:t>
      </w:r>
    </w:p>
    <w:p w:rsidR="00D76CC9" w:rsidRPr="003669E5" w:rsidRDefault="00D76CC9" w:rsidP="00D76C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this to travel to a specific location in the environment</w:t>
      </w:r>
    </w:p>
    <w:p w:rsidR="003669E5" w:rsidRDefault="003669E5" w:rsidP="003669E5">
      <w:pPr>
        <w:pStyle w:val="ListParagraph"/>
        <w:numPr>
          <w:ilvl w:val="0"/>
          <w:numId w:val="1"/>
        </w:numPr>
        <w:rPr>
          <w:lang w:val="en-US"/>
        </w:rPr>
      </w:pPr>
      <w:r w:rsidRPr="003669E5">
        <w:rPr>
          <w:lang w:val="en-US"/>
        </w:rPr>
        <w:t>goTo</w:t>
      </w:r>
      <w:r w:rsidR="00B46597" w:rsidRPr="003669E5">
        <w:rPr>
          <w:lang w:val="en-US"/>
        </w:rPr>
        <w:t xml:space="preserve"> </w:t>
      </w:r>
      <w:r w:rsidRPr="003669E5">
        <w:rPr>
          <w:lang w:val="en-US"/>
        </w:rPr>
        <w:t>(</w:t>
      </w:r>
      <w:r w:rsidR="00D76CC9">
        <w:rPr>
          <w:lang w:val="en-US"/>
        </w:rPr>
        <w:t>ID</w:t>
      </w:r>
      <w:r w:rsidRPr="003669E5">
        <w:rPr>
          <w:lang w:val="en-US"/>
        </w:rPr>
        <w:t>)</w:t>
      </w:r>
    </w:p>
    <w:p w:rsidR="00D76CC9" w:rsidRDefault="00D76CC9" w:rsidP="00D76C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</w:t>
      </w:r>
      <w:r w:rsidR="003C1FC6">
        <w:rPr>
          <w:lang w:val="en-US"/>
        </w:rPr>
        <w:t xml:space="preserve"> </w:t>
      </w:r>
      <w:r w:rsidR="00E168C8">
        <w:rPr>
          <w:lang w:val="en-US"/>
        </w:rPr>
        <w:t>ID can be a room, block or navP</w:t>
      </w:r>
      <w:r>
        <w:rPr>
          <w:lang w:val="en-US"/>
        </w:rPr>
        <w:t>oint ID.</w:t>
      </w:r>
    </w:p>
    <w:p w:rsidR="003669E5" w:rsidRDefault="003669E5" w:rsidP="003669E5">
      <w:pPr>
        <w:pStyle w:val="ListParagraph"/>
        <w:numPr>
          <w:ilvl w:val="0"/>
          <w:numId w:val="1"/>
        </w:numPr>
        <w:rPr>
          <w:lang w:val="en-US"/>
        </w:rPr>
      </w:pPr>
      <w:r w:rsidRPr="003669E5">
        <w:rPr>
          <w:lang w:val="en-US"/>
        </w:rPr>
        <w:t>pickUp(blockId)</w:t>
      </w:r>
    </w:p>
    <w:p w:rsidR="001938FD" w:rsidRPr="003669E5" w:rsidRDefault="001938FD" w:rsidP="001938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only p</w:t>
      </w:r>
      <w:r w:rsidR="00296529">
        <w:rPr>
          <w:lang w:val="en-US"/>
        </w:rPr>
        <w:t>ick up a block when on that block</w:t>
      </w:r>
    </w:p>
    <w:p w:rsidR="003669E5" w:rsidRPr="003669E5" w:rsidRDefault="003669E5" w:rsidP="003669E5">
      <w:pPr>
        <w:pStyle w:val="ListParagraph"/>
        <w:numPr>
          <w:ilvl w:val="0"/>
          <w:numId w:val="1"/>
        </w:numPr>
        <w:rPr>
          <w:lang w:val="en-US"/>
        </w:rPr>
      </w:pPr>
      <w:r w:rsidRPr="003669E5">
        <w:rPr>
          <w:lang w:val="en-US"/>
        </w:rPr>
        <w:t>putDown</w:t>
      </w:r>
    </w:p>
    <w:p w:rsidR="003669E5" w:rsidRDefault="003669E5" w:rsidP="003669E5">
      <w:pPr>
        <w:pStyle w:val="ListParagraph"/>
        <w:numPr>
          <w:ilvl w:val="0"/>
          <w:numId w:val="1"/>
        </w:numPr>
        <w:rPr>
          <w:lang w:val="en-US"/>
        </w:rPr>
      </w:pPr>
      <w:r w:rsidRPr="003669E5">
        <w:rPr>
          <w:lang w:val="en-US"/>
        </w:rPr>
        <w:t>sendMessage(String message, String receiver)</w:t>
      </w:r>
    </w:p>
    <w:p w:rsidR="003669E5" w:rsidRDefault="003669E5" w:rsidP="003669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receiver can be either “all” (then the message will be sent to all other agents) or the ID of another agent</w:t>
      </w:r>
    </w:p>
    <w:p w:rsidR="003669E5" w:rsidRDefault="00D77AAC" w:rsidP="003669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BW4TAgent has a method that can send a BW4TMessage to a certain receiver, Java agents should use this method</w:t>
      </w:r>
      <w:r w:rsidR="00D80213">
        <w:rPr>
          <w:lang w:val="en-US"/>
        </w:rPr>
        <w:t xml:space="preserve"> to send messages</w:t>
      </w:r>
    </w:p>
    <w:p w:rsidR="00C5348E" w:rsidRDefault="001C36B2" w:rsidP="003669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GOAL agents should use the internal send action</w:t>
      </w:r>
      <w:r w:rsidR="00266976">
        <w:rPr>
          <w:lang w:val="en-US"/>
        </w:rPr>
        <w:t xml:space="preserve"> instead</w:t>
      </w:r>
    </w:p>
    <w:p w:rsidR="009F2DAB" w:rsidRDefault="009F2DAB" w:rsidP="009F2DAB">
      <w:pPr>
        <w:rPr>
          <w:lang w:val="en-US"/>
        </w:rPr>
      </w:pPr>
      <w:r>
        <w:rPr>
          <w:lang w:val="en-US"/>
        </w:rPr>
        <w:t>Differences with BW4T:</w:t>
      </w:r>
    </w:p>
    <w:p w:rsidR="009F2DAB" w:rsidRDefault="009F2DAB" w:rsidP="009F2D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Additional goTo action for going to a specific position in the environment</w:t>
      </w:r>
      <w:r w:rsidR="00C1725F">
        <w:rPr>
          <w:lang w:val="en-US"/>
        </w:rPr>
        <w:t>, other goTo is now called goToNavPoint in implementation but will be renamed to goTo to correspond with old version</w:t>
      </w:r>
    </w:p>
    <w:p w:rsidR="00134E5E" w:rsidRDefault="00134E5E" w:rsidP="009F2D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pickUp action requires a blockId</w:t>
      </w:r>
      <w:r w:rsidR="00A66D36">
        <w:rPr>
          <w:lang w:val="en-US"/>
        </w:rPr>
        <w:t xml:space="preserve"> in BW4T2</w:t>
      </w:r>
    </w:p>
    <w:p w:rsidR="00FD6E12" w:rsidRPr="009F2DAB" w:rsidRDefault="00FD6E12" w:rsidP="009F2D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sendMessage arguments are reversed in BW4T2</w:t>
      </w:r>
      <w:bookmarkStart w:id="0" w:name="_GoBack"/>
      <w:bookmarkEnd w:id="0"/>
    </w:p>
    <w:p w:rsidR="003E4B2C" w:rsidRDefault="003E4B2C" w:rsidP="003E4B2C">
      <w:pPr>
        <w:pStyle w:val="Heading1"/>
        <w:jc w:val="center"/>
        <w:rPr>
          <w:lang w:val="en-US"/>
        </w:rPr>
      </w:pPr>
      <w:r>
        <w:rPr>
          <w:lang w:val="en-US"/>
        </w:rPr>
        <w:t>Percepts</w:t>
      </w:r>
    </w:p>
    <w:p w:rsidR="00B7615A" w:rsidRDefault="00B7615A" w:rsidP="00B7615A">
      <w:pPr>
        <w:rPr>
          <w:lang w:val="en-US"/>
        </w:rPr>
      </w:pPr>
      <w:r>
        <w:rPr>
          <w:lang w:val="en-US"/>
        </w:rPr>
        <w:t>Percepts are received automatically</w:t>
      </w:r>
      <w:r w:rsidR="00A635F7">
        <w:rPr>
          <w:lang w:val="en-US"/>
        </w:rPr>
        <w:t xml:space="preserve"> in the following structure</w:t>
      </w:r>
      <w:r>
        <w:rPr>
          <w:lang w:val="en-US"/>
        </w:rPr>
        <w:t xml:space="preserve"> for GOAL agents.</w:t>
      </w:r>
    </w:p>
    <w:p w:rsidR="00B7615A" w:rsidRPr="00B7615A" w:rsidRDefault="00B7615A" w:rsidP="00B7615A">
      <w:pPr>
        <w:rPr>
          <w:lang w:val="en-US"/>
        </w:rPr>
      </w:pPr>
      <w:r>
        <w:rPr>
          <w:lang w:val="en-US"/>
        </w:rPr>
        <w:t xml:space="preserve">Java agents </w:t>
      </w:r>
      <w:r w:rsidR="009B5D9E">
        <w:rPr>
          <w:lang w:val="en-US"/>
        </w:rPr>
        <w:t xml:space="preserve">should extend BW4TAgent and </w:t>
      </w:r>
      <w:r>
        <w:rPr>
          <w:lang w:val="en-US"/>
        </w:rPr>
        <w:t>should call getPe</w:t>
      </w:r>
      <w:r w:rsidR="009B5D9E">
        <w:rPr>
          <w:lang w:val="en-US"/>
        </w:rPr>
        <w:t>rcepts() to receive all percepts.</w:t>
      </w:r>
      <w:r w:rsidR="003F21D1">
        <w:rPr>
          <w:lang w:val="en-US"/>
        </w:rPr>
        <w:t xml:space="preserve"> </w:t>
      </w:r>
      <w:r w:rsidR="008B5EFB">
        <w:rPr>
          <w:lang w:val="en-US"/>
        </w:rPr>
        <w:t>Getting the parameters of each</w:t>
      </w:r>
      <w:r w:rsidR="003F21D1">
        <w:rPr>
          <w:lang w:val="en-US"/>
        </w:rPr>
        <w:t xml:space="preserve"> percept should be handled by the agents themselves.</w:t>
      </w:r>
    </w:p>
    <w:p w:rsidR="0023401E" w:rsidRDefault="0023401E" w:rsidP="002340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at(</w:t>
      </w:r>
      <w:r w:rsidR="00EC0905">
        <w:rPr>
          <w:lang w:val="en-US"/>
        </w:rPr>
        <w:t>ID, X, Y)</w:t>
      </w:r>
    </w:p>
    <w:p w:rsidR="00EC0905" w:rsidRDefault="00EC0905" w:rsidP="00EC09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This percept </w:t>
      </w:r>
      <w:r w:rsidR="00266976">
        <w:rPr>
          <w:lang w:val="en-US"/>
        </w:rPr>
        <w:t>is sent for each room (</w:t>
      </w:r>
      <w:r w:rsidR="00266976" w:rsidRPr="00F84C26">
        <w:rPr>
          <w:b/>
          <w:lang w:val="en-US"/>
        </w:rPr>
        <w:t>including</w:t>
      </w:r>
      <w:r w:rsidR="00266976">
        <w:rPr>
          <w:lang w:val="en-US"/>
        </w:rPr>
        <w:t xml:space="preserve"> the dropzone) in the environment</w:t>
      </w:r>
    </w:p>
    <w:p w:rsidR="00EC0905" w:rsidRDefault="00EC0905" w:rsidP="00EC09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ID = the ID of the room</w:t>
      </w:r>
    </w:p>
    <w:p w:rsidR="00EC0905" w:rsidRDefault="00EC0905" w:rsidP="00EC09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X = the X position of the room in the environment</w:t>
      </w:r>
    </w:p>
    <w:p w:rsidR="00EC0905" w:rsidRDefault="00EC0905" w:rsidP="00EC09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Y = the Y position of the room in the environment</w:t>
      </w:r>
    </w:p>
    <w:p w:rsidR="00266976" w:rsidRDefault="00266976" w:rsidP="00266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block(ID)</w:t>
      </w:r>
    </w:p>
    <w:p w:rsidR="00266976" w:rsidRDefault="00266976" w:rsidP="00266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percept is sent for each block in the environment</w:t>
      </w:r>
    </w:p>
    <w:p w:rsidR="00266976" w:rsidRDefault="00266976" w:rsidP="00266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ID = the ID of the block</w:t>
      </w:r>
    </w:p>
    <w:p w:rsidR="00F84C26" w:rsidRDefault="00F84C26" w:rsidP="00F84C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room(ID)</w:t>
      </w:r>
    </w:p>
    <w:p w:rsidR="00F84C26" w:rsidRDefault="00F84C26" w:rsidP="00F84C2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percept is sent for each room (</w:t>
      </w:r>
      <w:r w:rsidRPr="00F84C26">
        <w:rPr>
          <w:b/>
          <w:lang w:val="en-US"/>
        </w:rPr>
        <w:t>excluding</w:t>
      </w:r>
      <w:r>
        <w:rPr>
          <w:lang w:val="en-US"/>
        </w:rPr>
        <w:t xml:space="preserve"> the dropzone, see dropZone percept) in the environment</w:t>
      </w:r>
    </w:p>
    <w:p w:rsidR="00F84C26" w:rsidRDefault="00F84C26" w:rsidP="00F84C2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ID = the ID of the room</w:t>
      </w:r>
    </w:p>
    <w:p w:rsidR="00F84C26" w:rsidRDefault="00F84C26" w:rsidP="00F84C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dropZone(ID)</w:t>
      </w:r>
    </w:p>
    <w:p w:rsidR="00F84C26" w:rsidRDefault="00F84C26" w:rsidP="00F84C2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ID = the ID of the dropzone</w:t>
      </w:r>
    </w:p>
    <w:p w:rsidR="000C550D" w:rsidRDefault="004B3DCC" w:rsidP="000C55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robot(ID)</w:t>
      </w:r>
    </w:p>
    <w:p w:rsidR="004B3DCC" w:rsidRDefault="004B3DCC" w:rsidP="004B3DC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ID = the ID of the robot</w:t>
      </w:r>
    </w:p>
    <w:p w:rsidR="00AF74E8" w:rsidRDefault="00AF74E8" w:rsidP="00AF74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color(ID, Color, X, Y)</w:t>
      </w:r>
    </w:p>
    <w:p w:rsidR="00AF74E8" w:rsidRDefault="00AF74E8" w:rsidP="00AF74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percept is sent for each visible block (</w:t>
      </w:r>
      <w:r>
        <w:rPr>
          <w:b/>
          <w:lang w:val="en-US"/>
        </w:rPr>
        <w:t xml:space="preserve">including </w:t>
      </w:r>
      <w:r>
        <w:rPr>
          <w:lang w:val="en-US"/>
        </w:rPr>
        <w:t>the block the agent is holding)</w:t>
      </w:r>
    </w:p>
    <w:p w:rsidR="00AF74E8" w:rsidRDefault="00AF74E8" w:rsidP="00AF74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ID = the ID of the block</w:t>
      </w:r>
    </w:p>
    <w:p w:rsidR="00AF74E8" w:rsidRDefault="00AF74E8" w:rsidP="00AF74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Color = the color of the block</w:t>
      </w:r>
    </w:p>
    <w:p w:rsidR="00AF74E8" w:rsidRDefault="00AF74E8" w:rsidP="00AF74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X = the X position of the block in the environment</w:t>
      </w:r>
    </w:p>
    <w:p w:rsidR="00AF74E8" w:rsidRDefault="00AF74E8" w:rsidP="00AF74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Y = the Y position of the block in the environment</w:t>
      </w:r>
    </w:p>
    <w:p w:rsidR="00300350" w:rsidRDefault="00300350" w:rsidP="00300350">
      <w:pPr>
        <w:pStyle w:val="ListParagraph"/>
        <w:numPr>
          <w:ilvl w:val="0"/>
          <w:numId w:val="2"/>
        </w:numPr>
        <w:rPr>
          <w:lang w:val="en-US"/>
        </w:rPr>
      </w:pPr>
      <w:r w:rsidRPr="00300350">
        <w:rPr>
          <w:lang w:val="en-US"/>
        </w:rPr>
        <w:t>holding(ID)</w:t>
      </w:r>
    </w:p>
    <w:p w:rsidR="00300350" w:rsidRDefault="00300350" w:rsidP="003003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ID = the ID of the block</w:t>
      </w:r>
    </w:p>
    <w:p w:rsidR="00480359" w:rsidRDefault="00961CA7" w:rsidP="004803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sequence(color1,color2,…,colorn)</w:t>
      </w:r>
    </w:p>
    <w:p w:rsidR="00961CA7" w:rsidRDefault="00961CA7" w:rsidP="00961C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represents the sequence of colors that is still needed to complete the mission</w:t>
      </w:r>
    </w:p>
    <w:p w:rsidR="00961CA7" w:rsidRDefault="00961CA7" w:rsidP="00961C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color1,color2,…,colorn = A color</w:t>
      </w:r>
    </w:p>
    <w:p w:rsidR="00961CA7" w:rsidRDefault="00A05F64" w:rsidP="00961C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occupied(ID)</w:t>
      </w:r>
    </w:p>
    <w:p w:rsidR="00A05F64" w:rsidRDefault="007128FD" w:rsidP="00A05F6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percept is s</w:t>
      </w:r>
      <w:r w:rsidR="00A05F64">
        <w:rPr>
          <w:lang w:val="en-US"/>
        </w:rPr>
        <w:t>ent for each room</w:t>
      </w:r>
      <w:r w:rsidR="00C312C2">
        <w:rPr>
          <w:lang w:val="en-US"/>
        </w:rPr>
        <w:t xml:space="preserve"> (</w:t>
      </w:r>
      <w:r w:rsidR="00C312C2">
        <w:rPr>
          <w:b/>
          <w:lang w:val="en-US"/>
        </w:rPr>
        <w:t xml:space="preserve">including </w:t>
      </w:r>
      <w:r w:rsidR="00C312C2">
        <w:rPr>
          <w:lang w:val="en-US"/>
        </w:rPr>
        <w:t>the dropzone)</w:t>
      </w:r>
      <w:r w:rsidR="00A05F64">
        <w:rPr>
          <w:lang w:val="en-US"/>
        </w:rPr>
        <w:t xml:space="preserve"> that is occupied</w:t>
      </w:r>
    </w:p>
    <w:p w:rsidR="00A05F64" w:rsidRDefault="00A05F64" w:rsidP="00A05F6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ID = the ID of the occupied room</w:t>
      </w:r>
    </w:p>
    <w:p w:rsidR="00C312C2" w:rsidRDefault="00930F15" w:rsidP="00C312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navpoint(ID, X, Y)</w:t>
      </w:r>
    </w:p>
    <w:p w:rsidR="00930F15" w:rsidRDefault="00930F15" w:rsidP="00930F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percept is sent for each navPoint</w:t>
      </w:r>
    </w:p>
    <w:p w:rsidR="00930F15" w:rsidRDefault="00930F15" w:rsidP="00930F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ID = the ID of the navPoint</w:t>
      </w:r>
    </w:p>
    <w:p w:rsidR="00930F15" w:rsidRDefault="00930F15" w:rsidP="00930F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X = the X position of the navPoint in the environment</w:t>
      </w:r>
    </w:p>
    <w:p w:rsidR="00930F15" w:rsidRDefault="00930F15" w:rsidP="00930F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Y = the Y position of the navPoint in the environment</w:t>
      </w:r>
    </w:p>
    <w:p w:rsidR="007A400C" w:rsidRDefault="007A400C" w:rsidP="007A40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receiveMessage(sender,message)</w:t>
      </w:r>
    </w:p>
    <w:p w:rsidR="007A400C" w:rsidRDefault="007A400C" w:rsidP="007A400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percept is sent for each received message</w:t>
      </w:r>
    </w:p>
    <w:p w:rsidR="007A400C" w:rsidRDefault="007A400C" w:rsidP="007A400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sender = the sender of the message (name of the agent)</w:t>
      </w:r>
    </w:p>
    <w:p w:rsidR="007A400C" w:rsidRDefault="007A400C" w:rsidP="007A400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message = the message, can be translated to BW4TMessage by using Messag</w:t>
      </w:r>
      <w:r w:rsidR="003C1FC6">
        <w:rPr>
          <w:lang w:val="en-US"/>
        </w:rPr>
        <w:t>eTranslator.translateMessage</w:t>
      </w:r>
    </w:p>
    <w:p w:rsidR="007A400C" w:rsidRDefault="007A400C" w:rsidP="007A400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GOAL agents </w:t>
      </w:r>
      <w:r w:rsidR="00FE17EF">
        <w:rPr>
          <w:lang w:val="en-US"/>
        </w:rPr>
        <w:t>should</w:t>
      </w:r>
      <w:r>
        <w:rPr>
          <w:lang w:val="en-US"/>
        </w:rPr>
        <w:t xml:space="preserve"> not receive these percepts</w:t>
      </w:r>
    </w:p>
    <w:p w:rsidR="007A400C" w:rsidRDefault="007A400C" w:rsidP="007A40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state(state)</w:t>
      </w:r>
    </w:p>
    <w:p w:rsidR="007A400C" w:rsidRDefault="007A400C" w:rsidP="007A400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percept contains the state of the robot</w:t>
      </w:r>
    </w:p>
    <w:p w:rsidR="007A400C" w:rsidRDefault="00D936CD" w:rsidP="007A400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be travel</w:t>
      </w:r>
      <w:r w:rsidR="007A400C">
        <w:rPr>
          <w:lang w:val="en-US"/>
        </w:rPr>
        <w:t>ing, collided or arrived</w:t>
      </w:r>
    </w:p>
    <w:p w:rsidR="00134E5E" w:rsidRDefault="00134E5E" w:rsidP="00134E5E">
      <w:pPr>
        <w:rPr>
          <w:lang w:val="en-US"/>
        </w:rPr>
      </w:pPr>
      <w:r>
        <w:rPr>
          <w:lang w:val="en-US"/>
        </w:rPr>
        <w:t>Differences with BW4T:</w:t>
      </w:r>
    </w:p>
    <w:p w:rsidR="00134E5E" w:rsidRDefault="00134E5E" w:rsidP="00134E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Room percept replaces the old place percept (could be renamed to make it identical)</w:t>
      </w:r>
    </w:p>
    <w:p w:rsidR="00134E5E" w:rsidRDefault="00134E5E" w:rsidP="00134E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in(&lt;PlayerID&gt;, &lt;PlaceID&gt;)  is not implemented in BW4T2, could be added quite easily</w:t>
      </w:r>
    </w:p>
    <w:p w:rsidR="00134E5E" w:rsidRDefault="00134E5E" w:rsidP="00134E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at(&lt;PlayerID&gt;, &lt;BlockID&gt;) is not implemented yet in BW4T2, could be added if necessary</w:t>
      </w:r>
    </w:p>
    <w:p w:rsidR="00134E5E" w:rsidRDefault="00134E5E" w:rsidP="00134E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color(&lt;BlockID&gt;, &lt;ColorID&gt;) is replaced with color(ID, Color, X, Y) because X and Y position are needed for visualization</w:t>
      </w:r>
    </w:p>
    <w:p w:rsidR="00134E5E" w:rsidRDefault="00134E5E" w:rsidP="00134E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holding(&lt;PlayerID&gt;,&lt;BlockID&gt;) is replaced with holding(ID), as player information is not necessary as it is only sent to that player himself</w:t>
      </w:r>
    </w:p>
    <w:p w:rsidR="00134E5E" w:rsidRDefault="00134E5E" w:rsidP="00134E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player(&lt;PlayerID&gt;) is not yet implemented in BW4T2, could be added easily</w:t>
      </w:r>
    </w:p>
    <w:p w:rsidR="00134E5E" w:rsidRDefault="00134E5E" w:rsidP="00134E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sequenceIndex(&lt;Integer&gt;) is not implemented in BW4T2 as it is implicitly contained in the sequence percept as that list will shrink when blocks have been found</w:t>
      </w:r>
    </w:p>
    <w:p w:rsidR="00134E5E" w:rsidRPr="00134E5E" w:rsidRDefault="00134E5E" w:rsidP="00134E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blocked percept is replaced with state(State) of agent as that can return collided</w:t>
      </w:r>
    </w:p>
    <w:sectPr w:rsidR="00134E5E" w:rsidRPr="00134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5E45"/>
    <w:multiLevelType w:val="hybridMultilevel"/>
    <w:tmpl w:val="DB0E50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C4201"/>
    <w:multiLevelType w:val="hybridMultilevel"/>
    <w:tmpl w:val="261076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17ED6"/>
    <w:multiLevelType w:val="hybridMultilevel"/>
    <w:tmpl w:val="4456F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AA68A8"/>
    <w:multiLevelType w:val="hybridMultilevel"/>
    <w:tmpl w:val="68BA16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9E5"/>
    <w:rsid w:val="000C550D"/>
    <w:rsid w:val="00134E5E"/>
    <w:rsid w:val="001938FD"/>
    <w:rsid w:val="001C36B2"/>
    <w:rsid w:val="0023401E"/>
    <w:rsid w:val="00266976"/>
    <w:rsid w:val="0028030B"/>
    <w:rsid w:val="00296529"/>
    <w:rsid w:val="00300350"/>
    <w:rsid w:val="003669E5"/>
    <w:rsid w:val="003C1FC6"/>
    <w:rsid w:val="003E4B2C"/>
    <w:rsid w:val="003F21D1"/>
    <w:rsid w:val="00466DEE"/>
    <w:rsid w:val="00480359"/>
    <w:rsid w:val="004B3DCC"/>
    <w:rsid w:val="007128FD"/>
    <w:rsid w:val="007A400C"/>
    <w:rsid w:val="008B5EFB"/>
    <w:rsid w:val="008E40A2"/>
    <w:rsid w:val="00930F15"/>
    <w:rsid w:val="00961CA7"/>
    <w:rsid w:val="009B5D9E"/>
    <w:rsid w:val="009F2DAB"/>
    <w:rsid w:val="00A05F64"/>
    <w:rsid w:val="00A635F7"/>
    <w:rsid w:val="00A66D36"/>
    <w:rsid w:val="00AF74E8"/>
    <w:rsid w:val="00B46597"/>
    <w:rsid w:val="00B7615A"/>
    <w:rsid w:val="00C1725F"/>
    <w:rsid w:val="00C312C2"/>
    <w:rsid w:val="00C5348E"/>
    <w:rsid w:val="00D76CC9"/>
    <w:rsid w:val="00D77AAC"/>
    <w:rsid w:val="00D80213"/>
    <w:rsid w:val="00D936CD"/>
    <w:rsid w:val="00E168C8"/>
    <w:rsid w:val="00EC0905"/>
    <w:rsid w:val="00EF2847"/>
    <w:rsid w:val="00F84C26"/>
    <w:rsid w:val="00FD6E12"/>
    <w:rsid w:val="00FE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669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4B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669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4B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52426B28</Template>
  <TotalTime>51</TotalTime>
  <Pages>2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Rens</dc:creator>
  <cp:lastModifiedBy>Thomas Rens</cp:lastModifiedBy>
  <cp:revision>40</cp:revision>
  <dcterms:created xsi:type="dcterms:W3CDTF">2011-09-22T10:58:00Z</dcterms:created>
  <dcterms:modified xsi:type="dcterms:W3CDTF">2011-09-22T13:32:00Z</dcterms:modified>
</cp:coreProperties>
</file>